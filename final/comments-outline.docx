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itle:"/>
        <w:tag w:val="Title:"/>
        <w:id w:val="-574357878"/>
        <w:placeholder>
          <w:docPart w:val="99CBF05393FA43BBA9F9F8B7F83D731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75A8ECC6" w14:textId="0B1F615C" w:rsidR="00A769E6" w:rsidRDefault="002049D6">
          <w:pPr>
            <w:pStyle w:val="Title"/>
          </w:pPr>
          <w:r>
            <w:t>Comments.html Outline</w:t>
          </w:r>
        </w:p>
      </w:sdtContent>
    </w:sdt>
    <w:sdt>
      <w:sdtPr>
        <w:alias w:val="Introduction:"/>
        <w:tag w:val="Introduction:"/>
        <w:id w:val="-1719891336"/>
        <w:placeholder>
          <w:docPart w:val="A562F59B8CF84BC8873D84F43BD26A6A"/>
        </w:placeholder>
        <w:temporary/>
        <w:showingPlcHdr/>
        <w15:appearance w15:val="hidden"/>
      </w:sdtPr>
      <w:sdtEndPr/>
      <w:sdtContent>
        <w:p w14:paraId="6C905C37" w14:textId="77777777" w:rsidR="00C55AE2" w:rsidRDefault="00C55AE2" w:rsidP="00C55AE2">
          <w:pPr>
            <w:pStyle w:val="Heading1"/>
          </w:pPr>
          <w:r>
            <w:t>Introduction</w:t>
          </w:r>
        </w:p>
      </w:sdtContent>
    </w:sdt>
    <w:sdt>
      <w:sdtPr>
        <w:alias w:val="Capture reader’s interest:"/>
        <w:tag w:val="Capture reader’s interest:"/>
        <w:id w:val="1997528111"/>
        <w:placeholder>
          <w:docPart w:val="2A241DB9EF8C430A9F86857AA0FFD2C3"/>
        </w:placeholder>
        <w:temporary/>
        <w:showingPlcHdr/>
        <w15:appearance w15:val="hidden"/>
      </w:sdtPr>
      <w:sdtEndPr/>
      <w:sdtContent>
        <w:p w14:paraId="792EA695" w14:textId="77777777" w:rsidR="00A769E6" w:rsidRDefault="008B4470">
          <w:pPr>
            <w:pStyle w:val="Heading2"/>
          </w:pPr>
          <w:r>
            <w:t>Capture reader’s interest</w:t>
          </w:r>
        </w:p>
      </w:sdtContent>
    </w:sdt>
    <w:sdt>
      <w:sdtPr>
        <w:alias w:val="Build case through logic:"/>
        <w:tag w:val="Build case through logic:"/>
        <w:id w:val="1253323391"/>
        <w:placeholder>
          <w:docPart w:val="E73AD1BAFE8442BAA02958A85F638DBF"/>
        </w:placeholder>
        <w:temporary/>
        <w:showingPlcHdr/>
        <w15:appearance w15:val="hidden"/>
      </w:sdtPr>
      <w:sdtEndPr/>
      <w:sdtContent>
        <w:p w14:paraId="0DB9A508" w14:textId="77777777" w:rsidR="00A769E6" w:rsidRDefault="008B4470">
          <w:pPr>
            <w:pStyle w:val="Heading2"/>
          </w:pPr>
          <w:r>
            <w:t>Build case through logic</w:t>
          </w:r>
        </w:p>
      </w:sdtContent>
    </w:sdt>
    <w:sdt>
      <w:sdtPr>
        <w:alias w:val="Topic sentence/thesis statement:"/>
        <w:tag w:val="Topic sentence/thesis statement:"/>
        <w:id w:val="-2037343240"/>
        <w:placeholder>
          <w:docPart w:val="3AB2DCB9D33643B3AC649E55C2E031A3"/>
        </w:placeholder>
        <w:temporary/>
        <w:showingPlcHdr/>
        <w15:appearance w15:val="hidden"/>
      </w:sdtPr>
      <w:sdtEndPr/>
      <w:sdtContent>
        <w:p w14:paraId="25FCE3F9" w14:textId="77777777" w:rsidR="00A769E6" w:rsidRDefault="008B4470">
          <w:pPr>
            <w:pStyle w:val="Heading2"/>
          </w:pPr>
          <w:r>
            <w:t>Topic sentence/thesis statement</w:t>
          </w:r>
        </w:p>
      </w:sdtContent>
    </w:sdt>
    <w:p w14:paraId="71C2868B" w14:textId="7AAFD552" w:rsidR="00A769E6" w:rsidRDefault="00EA4A97">
      <w:pPr>
        <w:pStyle w:val="Heading1"/>
      </w:pPr>
      <w:r>
        <w:t>Application Use</w:t>
      </w:r>
    </w:p>
    <w:p w14:paraId="4EB08073" w14:textId="3ECD2F22" w:rsidR="00A769E6" w:rsidRDefault="00EA4A97">
      <w:pPr>
        <w:pStyle w:val="Heading2"/>
        <w:numPr>
          <w:ilvl w:val="0"/>
          <w:numId w:val="10"/>
        </w:numPr>
      </w:pPr>
      <w:r>
        <w:t>Games</w:t>
      </w:r>
    </w:p>
    <w:p w14:paraId="643CA2A7" w14:textId="1124DA4A" w:rsidR="00A769E6" w:rsidRDefault="00EA4A97">
      <w:pPr>
        <w:pStyle w:val="Heading3"/>
      </w:pPr>
      <w:r>
        <w:t>Calculat</w:t>
      </w:r>
      <w:r w:rsidR="00B74CCB">
        <w:t>ions based on what we have learned</w:t>
      </w:r>
    </w:p>
    <w:p w14:paraId="0538C992" w14:textId="4847856A" w:rsidR="00A769E6" w:rsidRDefault="00EA4A97" w:rsidP="00C55AE2">
      <w:pPr>
        <w:pStyle w:val="Heading3"/>
      </w:pPr>
      <w:r>
        <w:t>Timer</w:t>
      </w:r>
      <w:r w:rsidR="00B74CCB">
        <w:t xml:space="preserve"> logic from class.</w:t>
      </w:r>
    </w:p>
    <w:p w14:paraId="6E99A4E7" w14:textId="09069233" w:rsidR="00A769E6" w:rsidRDefault="00957EDD">
      <w:pPr>
        <w:pStyle w:val="Heading2"/>
        <w:numPr>
          <w:ilvl w:val="0"/>
          <w:numId w:val="10"/>
        </w:numPr>
      </w:pPr>
      <w:r>
        <w:t>Forms</w:t>
      </w:r>
    </w:p>
    <w:p w14:paraId="17581AF8" w14:textId="007268B9" w:rsidR="00A769E6" w:rsidRDefault="00957EDD">
      <w:pPr>
        <w:pStyle w:val="Heading3"/>
        <w:numPr>
          <w:ilvl w:val="0"/>
          <w:numId w:val="16"/>
        </w:numPr>
      </w:pPr>
      <w:r>
        <w:t xml:space="preserve">Validation using </w:t>
      </w:r>
      <w:proofErr w:type="spellStart"/>
      <w:r>
        <w:t>RegEx</w:t>
      </w:r>
      <w:bookmarkStart w:id="0" w:name="_GoBack"/>
      <w:bookmarkEnd w:id="0"/>
      <w:proofErr w:type="spellEnd"/>
    </w:p>
    <w:p w14:paraId="2A0F690C" w14:textId="77777777" w:rsidR="00A769E6" w:rsidRDefault="00690953">
      <w:pPr>
        <w:pStyle w:val="Heading3"/>
      </w:pPr>
      <w:sdt>
        <w:sdtPr>
          <w:alias w:val="Example:"/>
          <w:tag w:val="Example:"/>
          <w:id w:val="-117219827"/>
          <w:placeholder>
            <w:docPart w:val="9EB363964B8342D2827723C069262958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14:paraId="2C3DB9BE" w14:textId="77777777" w:rsidR="00A769E6" w:rsidRDefault="00690953">
      <w:pPr>
        <w:pStyle w:val="Heading2"/>
        <w:numPr>
          <w:ilvl w:val="0"/>
          <w:numId w:val="10"/>
        </w:numPr>
      </w:pPr>
      <w:sdt>
        <w:sdtPr>
          <w:alias w:val="Support:"/>
          <w:tag w:val="Support:"/>
          <w:id w:val="-381559335"/>
          <w:placeholder>
            <w:docPart w:val="855220589179404DB2E60299B1FA63A8"/>
          </w:placeholder>
          <w:temporary/>
          <w:showingPlcHdr/>
          <w15:appearance w15:val="hidden"/>
        </w:sdtPr>
        <w:sdtEndPr/>
        <w:sdtContent>
          <w:r w:rsidR="00C55AE2">
            <w:t>Support</w:t>
          </w:r>
        </w:sdtContent>
      </w:sdt>
    </w:p>
    <w:p w14:paraId="570B7355" w14:textId="77777777" w:rsidR="00A769E6" w:rsidRDefault="00690953">
      <w:pPr>
        <w:pStyle w:val="Heading3"/>
        <w:numPr>
          <w:ilvl w:val="0"/>
          <w:numId w:val="15"/>
        </w:numPr>
      </w:pPr>
      <w:sdt>
        <w:sdtPr>
          <w:alias w:val="Example:"/>
          <w:tag w:val="Example:"/>
          <w:id w:val="1975317778"/>
          <w:placeholder>
            <w:docPart w:val="CF9DE6F52A71456BA45C83E709ED36C7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14:paraId="6D545E64" w14:textId="77777777" w:rsidR="00A769E6" w:rsidRDefault="00690953">
      <w:pPr>
        <w:pStyle w:val="Heading3"/>
      </w:pPr>
      <w:sdt>
        <w:sdtPr>
          <w:alias w:val="Example:"/>
          <w:tag w:val="Example:"/>
          <w:id w:val="-1024629868"/>
          <w:placeholder>
            <w:docPart w:val="5574AADFEDE74B719C3F045F17EC5164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14:paraId="58B60C5A" w14:textId="09914702" w:rsidR="00A769E6" w:rsidRDefault="006F22BD">
      <w:pPr>
        <w:pStyle w:val="Heading1"/>
      </w:pPr>
      <w:r>
        <w:t>Team Work</w:t>
      </w:r>
    </w:p>
    <w:p w14:paraId="5B04B36F" w14:textId="736A7DB6" w:rsidR="00A769E6" w:rsidRDefault="006F22BD">
      <w:pPr>
        <w:pStyle w:val="Heading2"/>
        <w:numPr>
          <w:ilvl w:val="0"/>
          <w:numId w:val="17"/>
        </w:numPr>
      </w:pPr>
      <w:r>
        <w:t>Git with JavaScript</w:t>
      </w:r>
    </w:p>
    <w:p w14:paraId="5E6481E3" w14:textId="51002430" w:rsidR="00A769E6" w:rsidRDefault="006F22BD">
      <w:pPr>
        <w:pStyle w:val="Heading3"/>
        <w:numPr>
          <w:ilvl w:val="0"/>
          <w:numId w:val="18"/>
        </w:numPr>
      </w:pPr>
      <w:r>
        <w:t>Team based Programming</w:t>
      </w:r>
    </w:p>
    <w:p w14:paraId="50D7D621" w14:textId="782D53B6" w:rsidR="00A769E6" w:rsidRDefault="006F22BD">
      <w:pPr>
        <w:pStyle w:val="Heading3"/>
      </w:pPr>
      <w:r>
        <w:t>More accomplished when everyone is working towards a common goal.</w:t>
      </w:r>
    </w:p>
    <w:p w14:paraId="033E82B7" w14:textId="77777777" w:rsidR="00A769E6" w:rsidRDefault="00690953">
      <w:pPr>
        <w:pStyle w:val="Heading2"/>
        <w:numPr>
          <w:ilvl w:val="0"/>
          <w:numId w:val="17"/>
        </w:numPr>
      </w:pPr>
      <w:sdt>
        <w:sdtPr>
          <w:alias w:val="Support:"/>
          <w:tag w:val="Support:"/>
          <w:id w:val="-2137553710"/>
          <w:placeholder>
            <w:docPart w:val="B147A2CBD3204F7088D9697DEE8DBB54"/>
          </w:placeholder>
          <w:temporary/>
          <w:showingPlcHdr/>
          <w15:appearance w15:val="hidden"/>
        </w:sdtPr>
        <w:sdtEndPr/>
        <w:sdtContent>
          <w:r w:rsidR="00C55AE2">
            <w:t>Support</w:t>
          </w:r>
        </w:sdtContent>
      </w:sdt>
    </w:p>
    <w:p w14:paraId="102947FA" w14:textId="77777777" w:rsidR="00A769E6" w:rsidRDefault="00690953">
      <w:pPr>
        <w:pStyle w:val="Heading3"/>
        <w:numPr>
          <w:ilvl w:val="0"/>
          <w:numId w:val="19"/>
        </w:numPr>
      </w:pPr>
      <w:sdt>
        <w:sdtPr>
          <w:alias w:val="Example:"/>
          <w:tag w:val="Example:"/>
          <w:id w:val="783241424"/>
          <w:placeholder>
            <w:docPart w:val="0625564D531D44FD9B086C05287B1E86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14:paraId="1ABAFCB8" w14:textId="77777777" w:rsidR="00A769E6" w:rsidRDefault="00690953">
      <w:pPr>
        <w:pStyle w:val="Heading3"/>
      </w:pPr>
      <w:sdt>
        <w:sdtPr>
          <w:alias w:val="Example:"/>
          <w:tag w:val="Example:"/>
          <w:id w:val="-1631624029"/>
          <w:placeholder>
            <w:docPart w:val="B6DC00202088423E91174822A7C2D2C0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14:paraId="127DE07C" w14:textId="77777777" w:rsidR="00A769E6" w:rsidRDefault="00690953">
      <w:pPr>
        <w:pStyle w:val="Heading2"/>
        <w:numPr>
          <w:ilvl w:val="0"/>
          <w:numId w:val="17"/>
        </w:numPr>
      </w:pPr>
      <w:sdt>
        <w:sdtPr>
          <w:alias w:val="Support:"/>
          <w:tag w:val="Support:"/>
          <w:id w:val="1079722410"/>
          <w:placeholder>
            <w:docPart w:val="C87E7E58AC614577929EBF35028E80BD"/>
          </w:placeholder>
          <w:temporary/>
          <w:showingPlcHdr/>
          <w15:appearance w15:val="hidden"/>
        </w:sdtPr>
        <w:sdtEndPr/>
        <w:sdtContent>
          <w:r w:rsidR="00C55AE2">
            <w:t>Support</w:t>
          </w:r>
        </w:sdtContent>
      </w:sdt>
    </w:p>
    <w:p w14:paraId="0219AD06" w14:textId="77777777" w:rsidR="00A769E6" w:rsidRDefault="00690953">
      <w:pPr>
        <w:pStyle w:val="Heading3"/>
        <w:numPr>
          <w:ilvl w:val="0"/>
          <w:numId w:val="20"/>
        </w:numPr>
      </w:pPr>
      <w:sdt>
        <w:sdtPr>
          <w:alias w:val="Example:"/>
          <w:tag w:val="Example:"/>
          <w:id w:val="1055192930"/>
          <w:placeholder>
            <w:docPart w:val="444E74D18F504EC494FAF94A4322180E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14:paraId="2E0F6698" w14:textId="77777777" w:rsidR="00A769E6" w:rsidRDefault="00690953">
      <w:pPr>
        <w:pStyle w:val="Heading3"/>
      </w:pPr>
      <w:sdt>
        <w:sdtPr>
          <w:alias w:val="Example:"/>
          <w:tag w:val="Example:"/>
          <w:id w:val="1446739438"/>
          <w:placeholder>
            <w:docPart w:val="148F2335F5DD4EB09718C6537FB0A86B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14:paraId="1FDF9D87" w14:textId="3DAA076B" w:rsidR="00A769E6" w:rsidRDefault="00EA4A97">
      <w:pPr>
        <w:pStyle w:val="Heading1"/>
      </w:pPr>
      <w:r>
        <w:lastRenderedPageBreak/>
        <w:t>Work</w:t>
      </w:r>
    </w:p>
    <w:p w14:paraId="60AB1962" w14:textId="586A5607" w:rsidR="00A769E6" w:rsidRDefault="00EA4A97">
      <w:pPr>
        <w:pStyle w:val="Heading2"/>
        <w:numPr>
          <w:ilvl w:val="0"/>
          <w:numId w:val="21"/>
        </w:numPr>
      </w:pPr>
      <w:r>
        <w:t>Troubleshoot / Debug Code</w:t>
      </w:r>
    </w:p>
    <w:p w14:paraId="1EF9C089" w14:textId="77777777" w:rsidR="00A769E6" w:rsidRDefault="00690953">
      <w:pPr>
        <w:pStyle w:val="Heading3"/>
        <w:numPr>
          <w:ilvl w:val="0"/>
          <w:numId w:val="22"/>
        </w:numPr>
      </w:pPr>
      <w:sdt>
        <w:sdtPr>
          <w:alias w:val="Example:"/>
          <w:tag w:val="Example:"/>
          <w:id w:val="1174375213"/>
          <w:placeholder>
            <w:docPart w:val="881192A9CA0344B4B30898BB717551CC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14:paraId="6E5C0BE0" w14:textId="77777777" w:rsidR="00A769E6" w:rsidRDefault="00690953">
      <w:pPr>
        <w:pStyle w:val="Heading3"/>
      </w:pPr>
      <w:sdt>
        <w:sdtPr>
          <w:alias w:val="Example:"/>
          <w:tag w:val="Example:"/>
          <w:id w:val="9504658"/>
          <w:placeholder>
            <w:docPart w:val="AEFE4AA2FDB042968B5112AC98B55E30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14:paraId="5C4094D9" w14:textId="371C8A52" w:rsidR="00A769E6" w:rsidRDefault="00EA4A97">
      <w:pPr>
        <w:pStyle w:val="Heading2"/>
        <w:numPr>
          <w:ilvl w:val="0"/>
          <w:numId w:val="21"/>
        </w:numPr>
      </w:pPr>
      <w:r>
        <w:t>Analyze code</w:t>
      </w:r>
    </w:p>
    <w:p w14:paraId="349B2811" w14:textId="77777777" w:rsidR="00A769E6" w:rsidRDefault="00690953">
      <w:pPr>
        <w:pStyle w:val="Heading3"/>
        <w:numPr>
          <w:ilvl w:val="0"/>
          <w:numId w:val="14"/>
        </w:numPr>
      </w:pPr>
      <w:sdt>
        <w:sdtPr>
          <w:alias w:val="Example:"/>
          <w:tag w:val="Example:"/>
          <w:id w:val="1030073003"/>
          <w:placeholder>
            <w:docPart w:val="ECC3618B1ADD4A0B813D2E09C89982A4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14:paraId="3F5CE8D8" w14:textId="77777777" w:rsidR="00A769E6" w:rsidRDefault="00690953">
      <w:pPr>
        <w:pStyle w:val="Heading3"/>
      </w:pPr>
      <w:sdt>
        <w:sdtPr>
          <w:alias w:val="Example:"/>
          <w:tag w:val="Example:"/>
          <w:id w:val="-1736781703"/>
          <w:placeholder>
            <w:docPart w:val="9A436287749441F290DD2E8F9BC4C78A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14:paraId="6A5D8A0C" w14:textId="5BE38405" w:rsidR="00A769E6" w:rsidRDefault="00EA4A97">
      <w:pPr>
        <w:pStyle w:val="Heading2"/>
        <w:numPr>
          <w:ilvl w:val="0"/>
          <w:numId w:val="21"/>
        </w:numPr>
      </w:pPr>
      <w:r>
        <w:t>Provide Business Solutions</w:t>
      </w:r>
    </w:p>
    <w:p w14:paraId="2185D790" w14:textId="77777777" w:rsidR="00A769E6" w:rsidRDefault="00690953">
      <w:pPr>
        <w:pStyle w:val="Heading3"/>
        <w:numPr>
          <w:ilvl w:val="0"/>
          <w:numId w:val="23"/>
        </w:numPr>
      </w:pPr>
      <w:sdt>
        <w:sdtPr>
          <w:alias w:val="Example:"/>
          <w:tag w:val="Example:"/>
          <w:id w:val="1765349850"/>
          <w:placeholder>
            <w:docPart w:val="7DCF0AD600814BA7BE24CBCDE7DA293A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14:paraId="26AB63B0" w14:textId="77777777" w:rsidR="00A769E6" w:rsidRDefault="00690953">
      <w:pPr>
        <w:pStyle w:val="Heading3"/>
      </w:pPr>
      <w:sdt>
        <w:sdtPr>
          <w:alias w:val="Example:"/>
          <w:tag w:val="Example:"/>
          <w:id w:val="-1657221884"/>
          <w:placeholder>
            <w:docPart w:val="FEC74F7E8DA04F6FA52C007C69CFC645"/>
          </w:placeholder>
          <w:temporary/>
          <w:showingPlcHdr/>
          <w15:appearance w15:val="hidden"/>
        </w:sdtPr>
        <w:sdtEndPr/>
        <w:sdtContent>
          <w:r w:rsidR="00C55AE2">
            <w:t>Example</w:t>
          </w:r>
        </w:sdtContent>
      </w:sdt>
    </w:p>
    <w:p w14:paraId="181C2F81" w14:textId="77777777" w:rsidR="00A769E6" w:rsidRDefault="00690953">
      <w:pPr>
        <w:pStyle w:val="Heading1"/>
      </w:pPr>
      <w:sdt>
        <w:sdtPr>
          <w:alias w:val="Conclusion:"/>
          <w:tag w:val="Conclusion:"/>
          <w:id w:val="1826468754"/>
          <w:placeholder>
            <w:docPart w:val="C4ADF25D46414E99827A2199E1D6B1E1"/>
          </w:placeholder>
          <w:temporary/>
          <w:showingPlcHdr/>
          <w15:appearance w15:val="hidden"/>
        </w:sdtPr>
        <w:sdtEndPr/>
        <w:sdtContent>
          <w:r w:rsidR="008B4470">
            <w:t>Conclusion</w:t>
          </w:r>
        </w:sdtContent>
      </w:sdt>
    </w:p>
    <w:sdt>
      <w:sdtPr>
        <w:alias w:val="Restate topic:"/>
        <w:tag w:val="Restate topic:"/>
        <w:id w:val="-1905988603"/>
        <w:placeholder>
          <w:docPart w:val="AABFBD0478AF45CAA575F89B98366778"/>
        </w:placeholder>
        <w:temporary/>
        <w:showingPlcHdr/>
        <w15:appearance w15:val="hidden"/>
      </w:sdtPr>
      <w:sdtEndPr/>
      <w:sdtContent>
        <w:p w14:paraId="0C57362B" w14:textId="77777777" w:rsidR="00A769E6" w:rsidRDefault="008B4470">
          <w:pPr>
            <w:pStyle w:val="Heading2"/>
            <w:numPr>
              <w:ilvl w:val="0"/>
              <w:numId w:val="11"/>
            </w:numPr>
          </w:pPr>
          <w:r>
            <w:t>Restate topic</w:t>
          </w:r>
        </w:p>
      </w:sdtContent>
    </w:sdt>
    <w:p w14:paraId="08C5BBFB" w14:textId="77777777" w:rsidR="00A769E6" w:rsidRDefault="00690953">
      <w:pPr>
        <w:pStyle w:val="Heading2"/>
        <w:numPr>
          <w:ilvl w:val="0"/>
          <w:numId w:val="11"/>
        </w:numPr>
      </w:pPr>
      <w:sdt>
        <w:sdtPr>
          <w:alias w:val="Summarize three main points:"/>
          <w:tag w:val="Summarize three main points:"/>
          <w:id w:val="197589012"/>
          <w:placeholder>
            <w:docPart w:val="C8BA7F23F3EC4977972433A14AC719C9"/>
          </w:placeholder>
          <w:temporary/>
          <w:showingPlcHdr/>
          <w15:appearance w15:val="hidden"/>
        </w:sdtPr>
        <w:sdtEndPr/>
        <w:sdtContent>
          <w:r w:rsidR="008B4470">
            <w:t>Summarize three main points</w:t>
          </w:r>
        </w:sdtContent>
      </w:sdt>
    </w:p>
    <w:sdt>
      <w:sdtPr>
        <w:alias w:val="Revisit introduction or tie all ideas together:"/>
        <w:tag w:val="Revisit introduction or tie all ideas together:"/>
        <w:id w:val="-693699608"/>
        <w:placeholder>
          <w:docPart w:val="213288CB750645D294565BE77DDAC2D9"/>
        </w:placeholder>
        <w:temporary/>
        <w:showingPlcHdr/>
        <w15:appearance w15:val="hidden"/>
      </w:sdtPr>
      <w:sdtEndPr/>
      <w:sdtContent>
        <w:p w14:paraId="24C9540B" w14:textId="77777777" w:rsidR="00A769E6" w:rsidRDefault="008B4470">
          <w:pPr>
            <w:pStyle w:val="Heading2"/>
            <w:numPr>
              <w:ilvl w:val="0"/>
              <w:numId w:val="11"/>
            </w:numPr>
          </w:pPr>
          <w:r>
            <w:t>Revisit introduction or tie all ideas together</w:t>
          </w:r>
        </w:p>
      </w:sdtContent>
    </w:sdt>
    <w:sectPr w:rsidR="00A769E6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CABE6" w14:textId="77777777" w:rsidR="00690953" w:rsidRDefault="00690953">
      <w:pPr>
        <w:spacing w:after="0" w:line="240" w:lineRule="auto"/>
      </w:pPr>
      <w:r>
        <w:separator/>
      </w:r>
    </w:p>
  </w:endnote>
  <w:endnote w:type="continuationSeparator" w:id="0">
    <w:p w14:paraId="06B4ADAE" w14:textId="77777777" w:rsidR="00690953" w:rsidRDefault="00690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263D3" w14:textId="625BEE17" w:rsidR="00A769E6" w:rsidRPr="0025690E" w:rsidRDefault="00690953" w:rsidP="0025690E">
    <w:pPr>
      <w:pStyle w:val="Footer"/>
    </w:pPr>
    <w:sdt>
      <w:sdtPr>
        <w:alias w:val="Title:"/>
        <w:tag w:val="Title:"/>
        <w:id w:val="340894388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2049D6">
          <w:t>Comments.html Outline</w:t>
        </w:r>
      </w:sdtContent>
    </w:sdt>
    <w:r w:rsidR="008B4470" w:rsidRPr="0025690E">
      <w:ptab w:relativeTo="margin" w:alignment="right" w:leader="none"/>
    </w:r>
    <w:r w:rsidR="008B4470" w:rsidRPr="0025690E">
      <w:t xml:space="preserve">Page </w:t>
    </w:r>
    <w:r w:rsidR="008B4470" w:rsidRPr="0025690E">
      <w:fldChar w:fldCharType="begin"/>
    </w:r>
    <w:r w:rsidR="008B4470" w:rsidRPr="0025690E">
      <w:instrText xml:space="preserve"> PAGE  \* Arabic  \* MERGEFORMAT </w:instrText>
    </w:r>
    <w:r w:rsidR="008B4470" w:rsidRPr="0025690E">
      <w:fldChar w:fldCharType="separate"/>
    </w:r>
    <w:r w:rsidR="00E01AD9">
      <w:rPr>
        <w:noProof/>
      </w:rPr>
      <w:t>2</w:t>
    </w:r>
    <w:r w:rsidR="008B4470" w:rsidRPr="0025690E">
      <w:fldChar w:fldCharType="end"/>
    </w:r>
    <w:r w:rsidR="008B4470" w:rsidRPr="0025690E">
      <w:t xml:space="preserve"> of </w:t>
    </w:r>
    <w:fldSimple w:instr=" NUMPAGES  \* Arabic  \* MERGEFORMAT ">
      <w:r w:rsidR="00E01AD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43CB6" w14:textId="77777777" w:rsidR="00690953" w:rsidRDefault="00690953">
      <w:pPr>
        <w:spacing w:after="0" w:line="240" w:lineRule="auto"/>
      </w:pPr>
      <w:r>
        <w:separator/>
      </w:r>
    </w:p>
  </w:footnote>
  <w:footnote w:type="continuationSeparator" w:id="0">
    <w:p w14:paraId="67030F2B" w14:textId="77777777" w:rsidR="00690953" w:rsidRDefault="00690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18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5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23"/>
  </w:num>
  <w:num w:numId="25">
    <w:abstractNumId w:val="24"/>
  </w:num>
  <w:num w:numId="26">
    <w:abstractNumId w:val="13"/>
  </w:num>
  <w:num w:numId="27">
    <w:abstractNumId w:val="1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2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97"/>
    <w:rsid w:val="002049D6"/>
    <w:rsid w:val="002419AF"/>
    <w:rsid w:val="0025690E"/>
    <w:rsid w:val="003E4B77"/>
    <w:rsid w:val="00676AC7"/>
    <w:rsid w:val="00690953"/>
    <w:rsid w:val="006F22BD"/>
    <w:rsid w:val="0086238C"/>
    <w:rsid w:val="008B4470"/>
    <w:rsid w:val="008E752A"/>
    <w:rsid w:val="00957EDD"/>
    <w:rsid w:val="009A2ED4"/>
    <w:rsid w:val="00A769E6"/>
    <w:rsid w:val="00B27C7C"/>
    <w:rsid w:val="00B74CCB"/>
    <w:rsid w:val="00C45DBF"/>
    <w:rsid w:val="00C55AE2"/>
    <w:rsid w:val="00C60ACE"/>
    <w:rsid w:val="00E01AD9"/>
    <w:rsid w:val="00E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CFB4DC"/>
  <w15:chartTrackingRefBased/>
  <w15:docId w15:val="{DA64DA8E-5622-4F8A-9505-A5AA0441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e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CBF05393FA43BBA9F9F8B7F83D7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18D51-9531-406C-8C6B-7B9B55F32239}"/>
      </w:docPartPr>
      <w:docPartBody>
        <w:p w:rsidR="00000000" w:rsidRDefault="007672A2">
          <w:pPr>
            <w:pStyle w:val="99CBF05393FA43BBA9F9F8B7F83D7313"/>
          </w:pPr>
          <w:r>
            <w:t>Title</w:t>
          </w:r>
        </w:p>
      </w:docPartBody>
    </w:docPart>
    <w:docPart>
      <w:docPartPr>
        <w:name w:val="A562F59B8CF84BC8873D84F43BD26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82C45-BA06-4C36-9BE3-F561D372C8B0}"/>
      </w:docPartPr>
      <w:docPartBody>
        <w:p w:rsidR="00000000" w:rsidRDefault="007672A2">
          <w:pPr>
            <w:pStyle w:val="A562F59B8CF84BC8873D84F43BD26A6A"/>
          </w:pPr>
          <w:r>
            <w:t>Introduction</w:t>
          </w:r>
        </w:p>
      </w:docPartBody>
    </w:docPart>
    <w:docPart>
      <w:docPartPr>
        <w:name w:val="2A241DB9EF8C430A9F86857AA0FF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F7218-0C81-400A-A7CF-6915B499B18E}"/>
      </w:docPartPr>
      <w:docPartBody>
        <w:p w:rsidR="00000000" w:rsidRDefault="007672A2">
          <w:pPr>
            <w:pStyle w:val="2A241DB9EF8C430A9F86857AA0FFD2C3"/>
          </w:pPr>
          <w:r>
            <w:t>Capture reader’s interest</w:t>
          </w:r>
        </w:p>
      </w:docPartBody>
    </w:docPart>
    <w:docPart>
      <w:docPartPr>
        <w:name w:val="E73AD1BAFE8442BAA02958A85F638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0BFD6-E664-4A31-81C2-1CF3C66D4731}"/>
      </w:docPartPr>
      <w:docPartBody>
        <w:p w:rsidR="00000000" w:rsidRDefault="007672A2">
          <w:pPr>
            <w:pStyle w:val="E73AD1BAFE8442BAA02958A85F638DBF"/>
          </w:pPr>
          <w:r>
            <w:t>Build case through logic</w:t>
          </w:r>
        </w:p>
      </w:docPartBody>
    </w:docPart>
    <w:docPart>
      <w:docPartPr>
        <w:name w:val="3AB2DCB9D33643B3AC649E55C2E03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23D99-05D9-4CD3-A953-163B6BF527D7}"/>
      </w:docPartPr>
      <w:docPartBody>
        <w:p w:rsidR="00000000" w:rsidRDefault="007672A2">
          <w:pPr>
            <w:pStyle w:val="3AB2DCB9D33643B3AC649E55C2E031A3"/>
          </w:pPr>
          <w:r>
            <w:t>Topic sentence/thesis statement</w:t>
          </w:r>
        </w:p>
      </w:docPartBody>
    </w:docPart>
    <w:docPart>
      <w:docPartPr>
        <w:name w:val="9EB363964B8342D2827723C069262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F94D-DBF3-47C6-AF07-6F2F24BE1476}"/>
      </w:docPartPr>
      <w:docPartBody>
        <w:p w:rsidR="00000000" w:rsidRDefault="007672A2">
          <w:pPr>
            <w:pStyle w:val="9EB363964B8342D2827723C069262958"/>
          </w:pPr>
          <w:r>
            <w:t>Example</w:t>
          </w:r>
        </w:p>
      </w:docPartBody>
    </w:docPart>
    <w:docPart>
      <w:docPartPr>
        <w:name w:val="855220589179404DB2E60299B1FA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06F4E-5618-4D65-B015-BA6EE33B26D9}"/>
      </w:docPartPr>
      <w:docPartBody>
        <w:p w:rsidR="00000000" w:rsidRDefault="007672A2">
          <w:pPr>
            <w:pStyle w:val="855220589179404DB2E60299B1FA63A8"/>
          </w:pPr>
          <w:r>
            <w:t>Support</w:t>
          </w:r>
        </w:p>
      </w:docPartBody>
    </w:docPart>
    <w:docPart>
      <w:docPartPr>
        <w:name w:val="CF9DE6F52A71456BA45C83E709ED3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73231-953B-417B-B749-8E372B1AB5F6}"/>
      </w:docPartPr>
      <w:docPartBody>
        <w:p w:rsidR="00000000" w:rsidRDefault="007672A2">
          <w:pPr>
            <w:pStyle w:val="CF9DE6F52A71456BA45C83E709ED36C7"/>
          </w:pPr>
          <w:r>
            <w:t>Example</w:t>
          </w:r>
        </w:p>
      </w:docPartBody>
    </w:docPart>
    <w:docPart>
      <w:docPartPr>
        <w:name w:val="5574AADFEDE74B719C3F045F17EC5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D9F4B-E4A1-41F5-AEDB-BCD443510201}"/>
      </w:docPartPr>
      <w:docPartBody>
        <w:p w:rsidR="00000000" w:rsidRDefault="007672A2">
          <w:pPr>
            <w:pStyle w:val="5574AADFEDE74B719C3F045F17EC5164"/>
          </w:pPr>
          <w:r>
            <w:t>Example</w:t>
          </w:r>
        </w:p>
      </w:docPartBody>
    </w:docPart>
    <w:docPart>
      <w:docPartPr>
        <w:name w:val="B147A2CBD3204F7088D9697DEE8DB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E6CCE-F2F7-42D6-A868-98D8CCE2D1FA}"/>
      </w:docPartPr>
      <w:docPartBody>
        <w:p w:rsidR="00000000" w:rsidRDefault="007672A2">
          <w:pPr>
            <w:pStyle w:val="B147A2CBD3204F7088D9697DEE8DBB54"/>
          </w:pPr>
          <w:r>
            <w:t>Support</w:t>
          </w:r>
        </w:p>
      </w:docPartBody>
    </w:docPart>
    <w:docPart>
      <w:docPartPr>
        <w:name w:val="0625564D531D44FD9B086C05287B1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5C925-032B-45CE-90C4-FA485F9D99C6}"/>
      </w:docPartPr>
      <w:docPartBody>
        <w:p w:rsidR="00000000" w:rsidRDefault="007672A2">
          <w:pPr>
            <w:pStyle w:val="0625564D531D44FD9B086C05287B1E86"/>
          </w:pPr>
          <w:r>
            <w:t>Example</w:t>
          </w:r>
        </w:p>
      </w:docPartBody>
    </w:docPart>
    <w:docPart>
      <w:docPartPr>
        <w:name w:val="B6DC00202088423E91174822A7C2D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E8D76-AEE5-493A-A3C3-FE53AE1FCF44}"/>
      </w:docPartPr>
      <w:docPartBody>
        <w:p w:rsidR="00000000" w:rsidRDefault="007672A2">
          <w:pPr>
            <w:pStyle w:val="B6DC00202088423E91174822A7C2D2C0"/>
          </w:pPr>
          <w:r>
            <w:t>Example</w:t>
          </w:r>
        </w:p>
      </w:docPartBody>
    </w:docPart>
    <w:docPart>
      <w:docPartPr>
        <w:name w:val="C87E7E58AC614577929EBF35028E8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9A897-2C8E-43FE-89A4-6BF6D4CCDE21}"/>
      </w:docPartPr>
      <w:docPartBody>
        <w:p w:rsidR="00000000" w:rsidRDefault="007672A2">
          <w:pPr>
            <w:pStyle w:val="C87E7E58AC614577929EBF35028E80BD"/>
          </w:pPr>
          <w:r>
            <w:t>Support</w:t>
          </w:r>
        </w:p>
      </w:docPartBody>
    </w:docPart>
    <w:docPart>
      <w:docPartPr>
        <w:name w:val="444E74D18F504EC494FAF94A43221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6F8BA-E65E-4A0A-BD3E-81A5463A9F48}"/>
      </w:docPartPr>
      <w:docPartBody>
        <w:p w:rsidR="00000000" w:rsidRDefault="007672A2">
          <w:pPr>
            <w:pStyle w:val="444E74D18F504EC494FAF94A4322180E"/>
          </w:pPr>
          <w:r>
            <w:t>Example</w:t>
          </w:r>
        </w:p>
      </w:docPartBody>
    </w:docPart>
    <w:docPart>
      <w:docPartPr>
        <w:name w:val="148F2335F5DD4EB09718C6537FB0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792F5-1522-4468-8415-CDE9D1FCC5B4}"/>
      </w:docPartPr>
      <w:docPartBody>
        <w:p w:rsidR="00000000" w:rsidRDefault="007672A2">
          <w:pPr>
            <w:pStyle w:val="148F2335F5DD4EB09718C6537FB0A86B"/>
          </w:pPr>
          <w:r>
            <w:t>Example</w:t>
          </w:r>
        </w:p>
      </w:docPartBody>
    </w:docPart>
    <w:docPart>
      <w:docPartPr>
        <w:name w:val="881192A9CA0344B4B30898BB71755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5B5A9-DCAF-4C8D-A65A-6999BD5E4D00}"/>
      </w:docPartPr>
      <w:docPartBody>
        <w:p w:rsidR="00000000" w:rsidRDefault="007672A2">
          <w:pPr>
            <w:pStyle w:val="881192A9CA0344B4B30898BB717551CC"/>
          </w:pPr>
          <w:r>
            <w:t>Example</w:t>
          </w:r>
        </w:p>
      </w:docPartBody>
    </w:docPart>
    <w:docPart>
      <w:docPartPr>
        <w:name w:val="AEFE4AA2FDB042968B5112AC98B5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3A65-1C35-4B95-883E-2ED7554549D0}"/>
      </w:docPartPr>
      <w:docPartBody>
        <w:p w:rsidR="00000000" w:rsidRDefault="007672A2">
          <w:pPr>
            <w:pStyle w:val="AEFE4AA2FDB042968B5112AC98B55E30"/>
          </w:pPr>
          <w:r>
            <w:t>Example</w:t>
          </w:r>
        </w:p>
      </w:docPartBody>
    </w:docPart>
    <w:docPart>
      <w:docPartPr>
        <w:name w:val="ECC3618B1ADD4A0B813D2E09C8998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12511-EAF6-4ED9-B4A7-8BC4908E915B}"/>
      </w:docPartPr>
      <w:docPartBody>
        <w:p w:rsidR="00000000" w:rsidRDefault="007672A2">
          <w:pPr>
            <w:pStyle w:val="ECC3618B1ADD4A0B813D2E09C89982A4"/>
          </w:pPr>
          <w:r>
            <w:t>Example</w:t>
          </w:r>
        </w:p>
      </w:docPartBody>
    </w:docPart>
    <w:docPart>
      <w:docPartPr>
        <w:name w:val="9A436287749441F290DD2E8F9BC4C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59145-B754-467F-AF68-35A5EFD6FFCB}"/>
      </w:docPartPr>
      <w:docPartBody>
        <w:p w:rsidR="00000000" w:rsidRDefault="007672A2">
          <w:pPr>
            <w:pStyle w:val="9A436287749441F290DD2E8F9BC4C78A"/>
          </w:pPr>
          <w:r>
            <w:t>Example</w:t>
          </w:r>
        </w:p>
      </w:docPartBody>
    </w:docPart>
    <w:docPart>
      <w:docPartPr>
        <w:name w:val="7DCF0AD600814BA7BE24CBCDE7DA2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3F12-33CE-4D58-B7A4-8313F3041279}"/>
      </w:docPartPr>
      <w:docPartBody>
        <w:p w:rsidR="00000000" w:rsidRDefault="007672A2">
          <w:pPr>
            <w:pStyle w:val="7DCF0AD600814BA7BE24CBCDE7DA293A"/>
          </w:pPr>
          <w:r>
            <w:t>Example</w:t>
          </w:r>
        </w:p>
      </w:docPartBody>
    </w:docPart>
    <w:docPart>
      <w:docPartPr>
        <w:name w:val="FEC74F7E8DA04F6FA52C007C69CFC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A09CA-B6F0-46D9-8FD9-D03EE7B2210A}"/>
      </w:docPartPr>
      <w:docPartBody>
        <w:p w:rsidR="00000000" w:rsidRDefault="007672A2">
          <w:pPr>
            <w:pStyle w:val="FEC74F7E8DA04F6FA52C007C69CFC645"/>
          </w:pPr>
          <w:r>
            <w:t>Example</w:t>
          </w:r>
        </w:p>
      </w:docPartBody>
    </w:docPart>
    <w:docPart>
      <w:docPartPr>
        <w:name w:val="C4ADF25D46414E99827A2199E1D6B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1DD17-449F-484F-8D96-AF667CEF3C18}"/>
      </w:docPartPr>
      <w:docPartBody>
        <w:p w:rsidR="00000000" w:rsidRDefault="007672A2">
          <w:pPr>
            <w:pStyle w:val="C4ADF25D46414E99827A2199E1D6B1E1"/>
          </w:pPr>
          <w:r>
            <w:t>Conclusion</w:t>
          </w:r>
        </w:p>
      </w:docPartBody>
    </w:docPart>
    <w:docPart>
      <w:docPartPr>
        <w:name w:val="AABFBD0478AF45CAA575F89B98366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4D6AB-8C39-4DF6-9E3B-0D66A026E0E2}"/>
      </w:docPartPr>
      <w:docPartBody>
        <w:p w:rsidR="00000000" w:rsidRDefault="007672A2">
          <w:pPr>
            <w:pStyle w:val="AABFBD0478AF45CAA575F89B98366778"/>
          </w:pPr>
          <w:r>
            <w:t>Restate topic</w:t>
          </w:r>
        </w:p>
      </w:docPartBody>
    </w:docPart>
    <w:docPart>
      <w:docPartPr>
        <w:name w:val="C8BA7F23F3EC4977972433A14AC71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DC212-5355-4BA4-8F6E-743C6E586210}"/>
      </w:docPartPr>
      <w:docPartBody>
        <w:p w:rsidR="00000000" w:rsidRDefault="007672A2">
          <w:pPr>
            <w:pStyle w:val="C8BA7F23F3EC4977972433A14AC719C9"/>
          </w:pPr>
          <w:r>
            <w:t>Summarize three main points</w:t>
          </w:r>
        </w:p>
      </w:docPartBody>
    </w:docPart>
    <w:docPart>
      <w:docPartPr>
        <w:name w:val="213288CB750645D294565BE77DDAC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F7BFF-A35E-4FCD-9197-4BF6C23B77D7}"/>
      </w:docPartPr>
      <w:docPartBody>
        <w:p w:rsidR="00000000" w:rsidRDefault="007672A2">
          <w:pPr>
            <w:pStyle w:val="213288CB750645D294565BE77DDAC2D9"/>
          </w:pPr>
          <w:r>
            <w:t>Revisit introduction or tie all ideas together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A2"/>
    <w:rsid w:val="0076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BF05393FA43BBA9F9F8B7F83D7313">
    <w:name w:val="99CBF05393FA43BBA9F9F8B7F83D7313"/>
  </w:style>
  <w:style w:type="paragraph" w:customStyle="1" w:styleId="A562F59B8CF84BC8873D84F43BD26A6A">
    <w:name w:val="A562F59B8CF84BC8873D84F43BD26A6A"/>
  </w:style>
  <w:style w:type="paragraph" w:customStyle="1" w:styleId="2A241DB9EF8C430A9F86857AA0FFD2C3">
    <w:name w:val="2A241DB9EF8C430A9F86857AA0FFD2C3"/>
  </w:style>
  <w:style w:type="paragraph" w:customStyle="1" w:styleId="E73AD1BAFE8442BAA02958A85F638DBF">
    <w:name w:val="E73AD1BAFE8442BAA02958A85F638DBF"/>
  </w:style>
  <w:style w:type="paragraph" w:customStyle="1" w:styleId="3AB2DCB9D33643B3AC649E55C2E031A3">
    <w:name w:val="3AB2DCB9D33643B3AC649E55C2E031A3"/>
  </w:style>
  <w:style w:type="paragraph" w:customStyle="1" w:styleId="C5DA825C99F84FAF999BA8B1034739D1">
    <w:name w:val="C5DA825C99F84FAF999BA8B1034739D1"/>
  </w:style>
  <w:style w:type="paragraph" w:customStyle="1" w:styleId="2D886CA8BC294817931C7C6FB5B3A70C">
    <w:name w:val="2D886CA8BC294817931C7C6FB5B3A70C"/>
  </w:style>
  <w:style w:type="paragraph" w:customStyle="1" w:styleId="3C1C4ABBE5F247BD91504A1FBCD1729D">
    <w:name w:val="3C1C4ABBE5F247BD91504A1FBCD1729D"/>
  </w:style>
  <w:style w:type="paragraph" w:customStyle="1" w:styleId="E16D82221042498688A5E7DF30A8982B">
    <w:name w:val="E16D82221042498688A5E7DF30A8982B"/>
  </w:style>
  <w:style w:type="paragraph" w:customStyle="1" w:styleId="BDC43545D619422BAD93E81D1FB039F8">
    <w:name w:val="BDC43545D619422BAD93E81D1FB039F8"/>
  </w:style>
  <w:style w:type="paragraph" w:customStyle="1" w:styleId="C7CCA659F60B4C3C953B362F21A65552">
    <w:name w:val="C7CCA659F60B4C3C953B362F21A65552"/>
  </w:style>
  <w:style w:type="paragraph" w:customStyle="1" w:styleId="9EB363964B8342D2827723C069262958">
    <w:name w:val="9EB363964B8342D2827723C069262958"/>
  </w:style>
  <w:style w:type="paragraph" w:customStyle="1" w:styleId="855220589179404DB2E60299B1FA63A8">
    <w:name w:val="855220589179404DB2E60299B1FA63A8"/>
  </w:style>
  <w:style w:type="paragraph" w:customStyle="1" w:styleId="CF9DE6F52A71456BA45C83E709ED36C7">
    <w:name w:val="CF9DE6F52A71456BA45C83E709ED36C7"/>
  </w:style>
  <w:style w:type="paragraph" w:customStyle="1" w:styleId="5574AADFEDE74B719C3F045F17EC5164">
    <w:name w:val="5574AADFEDE74B719C3F045F17EC5164"/>
  </w:style>
  <w:style w:type="paragraph" w:customStyle="1" w:styleId="4821A133D17241A1AA708F18C07DE2A4">
    <w:name w:val="4821A133D17241A1AA708F18C07DE2A4"/>
  </w:style>
  <w:style w:type="paragraph" w:customStyle="1" w:styleId="507C3164F13440B7AD81C93DBEA93ABF">
    <w:name w:val="507C3164F13440B7AD81C93DBEA93ABF"/>
  </w:style>
  <w:style w:type="paragraph" w:customStyle="1" w:styleId="27D6D3498D2A4CA2A169C51D880AC277">
    <w:name w:val="27D6D3498D2A4CA2A169C51D880AC277"/>
  </w:style>
  <w:style w:type="paragraph" w:customStyle="1" w:styleId="626D8CBC0F16444EA3A5920D14C9911E">
    <w:name w:val="626D8CBC0F16444EA3A5920D14C9911E"/>
  </w:style>
  <w:style w:type="paragraph" w:customStyle="1" w:styleId="B147A2CBD3204F7088D9697DEE8DBB54">
    <w:name w:val="B147A2CBD3204F7088D9697DEE8DBB54"/>
  </w:style>
  <w:style w:type="paragraph" w:customStyle="1" w:styleId="0625564D531D44FD9B086C05287B1E86">
    <w:name w:val="0625564D531D44FD9B086C05287B1E86"/>
  </w:style>
  <w:style w:type="paragraph" w:customStyle="1" w:styleId="B6DC00202088423E91174822A7C2D2C0">
    <w:name w:val="B6DC00202088423E91174822A7C2D2C0"/>
  </w:style>
  <w:style w:type="paragraph" w:customStyle="1" w:styleId="C87E7E58AC614577929EBF35028E80BD">
    <w:name w:val="C87E7E58AC614577929EBF35028E80BD"/>
  </w:style>
  <w:style w:type="paragraph" w:customStyle="1" w:styleId="444E74D18F504EC494FAF94A4322180E">
    <w:name w:val="444E74D18F504EC494FAF94A4322180E"/>
  </w:style>
  <w:style w:type="paragraph" w:customStyle="1" w:styleId="148F2335F5DD4EB09718C6537FB0A86B">
    <w:name w:val="148F2335F5DD4EB09718C6537FB0A86B"/>
  </w:style>
  <w:style w:type="paragraph" w:customStyle="1" w:styleId="201140502C134237BDB9AE93A21D47E7">
    <w:name w:val="201140502C134237BDB9AE93A21D47E7"/>
  </w:style>
  <w:style w:type="paragraph" w:customStyle="1" w:styleId="329E464334BE4606BED5E2CF1E8F1E94">
    <w:name w:val="329E464334BE4606BED5E2CF1E8F1E94"/>
  </w:style>
  <w:style w:type="paragraph" w:customStyle="1" w:styleId="881192A9CA0344B4B30898BB717551CC">
    <w:name w:val="881192A9CA0344B4B30898BB717551CC"/>
  </w:style>
  <w:style w:type="paragraph" w:customStyle="1" w:styleId="AEFE4AA2FDB042968B5112AC98B55E30">
    <w:name w:val="AEFE4AA2FDB042968B5112AC98B55E30"/>
  </w:style>
  <w:style w:type="paragraph" w:customStyle="1" w:styleId="297915E6327F459AAFE827B2D2259927">
    <w:name w:val="297915E6327F459AAFE827B2D2259927"/>
  </w:style>
  <w:style w:type="paragraph" w:customStyle="1" w:styleId="ECC3618B1ADD4A0B813D2E09C89982A4">
    <w:name w:val="ECC3618B1ADD4A0B813D2E09C89982A4"/>
  </w:style>
  <w:style w:type="paragraph" w:customStyle="1" w:styleId="9A436287749441F290DD2E8F9BC4C78A">
    <w:name w:val="9A436287749441F290DD2E8F9BC4C78A"/>
  </w:style>
  <w:style w:type="paragraph" w:customStyle="1" w:styleId="E29A95CD03474BC1B7E23CB0CB7FD9EA">
    <w:name w:val="E29A95CD03474BC1B7E23CB0CB7FD9EA"/>
  </w:style>
  <w:style w:type="paragraph" w:customStyle="1" w:styleId="7DCF0AD600814BA7BE24CBCDE7DA293A">
    <w:name w:val="7DCF0AD600814BA7BE24CBCDE7DA293A"/>
  </w:style>
  <w:style w:type="paragraph" w:customStyle="1" w:styleId="FEC74F7E8DA04F6FA52C007C69CFC645">
    <w:name w:val="FEC74F7E8DA04F6FA52C007C69CFC645"/>
  </w:style>
  <w:style w:type="paragraph" w:customStyle="1" w:styleId="C4ADF25D46414E99827A2199E1D6B1E1">
    <w:name w:val="C4ADF25D46414E99827A2199E1D6B1E1"/>
  </w:style>
  <w:style w:type="paragraph" w:customStyle="1" w:styleId="AABFBD0478AF45CAA575F89B98366778">
    <w:name w:val="AABFBD0478AF45CAA575F89B98366778"/>
  </w:style>
  <w:style w:type="paragraph" w:customStyle="1" w:styleId="C8BA7F23F3EC4977972433A14AC719C9">
    <w:name w:val="C8BA7F23F3EC4977972433A14AC719C9"/>
  </w:style>
  <w:style w:type="paragraph" w:customStyle="1" w:styleId="213288CB750645D294565BE77DDAC2D9">
    <w:name w:val="213288CB750645D294565BE77DDAC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25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Comments.html Outline</dc:title>
  <dc:creator>Jesse</dc:creator>
  <cp:lastModifiedBy>Jesse</cp:lastModifiedBy>
  <cp:revision>5</cp:revision>
  <dcterms:created xsi:type="dcterms:W3CDTF">2018-04-29T01:18:00Z</dcterms:created>
  <dcterms:modified xsi:type="dcterms:W3CDTF">2018-04-29T01:43:00Z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